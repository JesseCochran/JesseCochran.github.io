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E1328EB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87B94F0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058742B" wp14:editId="72C1C42C">
                      <wp:extent cx="1781175" cy="2238375"/>
                      <wp:effectExtent l="19050" t="19050" r="47625" b="4762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175" cy="223837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A11FB73" id="Oval 2" o:spid="_x0000_s1026" style="width:140.25pt;height:17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" strokecolor="#94b6d2 [3204]" strokeweight="5pt">
                      <v:fill r:id="rId8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680D9F7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DAA8D3C" w14:textId="1FC2588F" w:rsidR="001B2ABD" w:rsidRDefault="00503319" w:rsidP="001B2ABD">
            <w:pPr>
              <w:pStyle w:val="Title"/>
            </w:pPr>
            <w:r>
              <w:t>JESSE COCHRAN</w:t>
            </w:r>
          </w:p>
          <w:p w14:paraId="42F9392C" w14:textId="441D11AA" w:rsidR="001B2ABD" w:rsidRDefault="00503319" w:rsidP="001B2ABD">
            <w:pPr>
              <w:pStyle w:val="Subtitle"/>
            </w:pPr>
            <w:r w:rsidRPr="00930570">
              <w:rPr>
                <w:spacing w:val="93"/>
                <w:w w:val="79"/>
              </w:rPr>
              <w:t>DEVELOPE</w:t>
            </w:r>
            <w:r w:rsidRPr="00930570">
              <w:rPr>
                <w:spacing w:val="5"/>
                <w:w w:val="79"/>
              </w:rPr>
              <w:t>R</w:t>
            </w:r>
          </w:p>
        </w:tc>
      </w:tr>
      <w:tr w:rsidR="001B2ABD" w14:paraId="7E4A8BFA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70B08FF276FB4F58A85FDC25DC7DC75A"/>
              </w:placeholder>
              <w:temporary/>
              <w:showingPlcHdr/>
              <w15:appearance w15:val="hidden"/>
            </w:sdtPr>
            <w:sdtContent>
              <w:p w14:paraId="7015BAB3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549D27F1" w14:textId="790DEBC6" w:rsidR="00036450" w:rsidRDefault="00D7249A" w:rsidP="00D7249A">
            <w:r>
              <w:t>Hi, I am Jesse</w:t>
            </w:r>
            <w:r w:rsidR="00FF6D90">
              <w:t xml:space="preserve">. I am currently 19, and I am seeking to further develop my programming knowledge through first hand experience. </w:t>
            </w:r>
          </w:p>
          <w:p w14:paraId="375B7339" w14:textId="77777777" w:rsidR="00FF6D90" w:rsidRDefault="00FF6D90" w:rsidP="00D7249A"/>
          <w:p w14:paraId="7727E1DA" w14:textId="6AB521E9" w:rsidR="00FF6D90" w:rsidRDefault="00FF6D90" w:rsidP="00D7249A">
            <w:r>
              <w:t>I love all things technology and am always fascinated to learn more about how coding powers the world around us.</w:t>
            </w:r>
          </w:p>
          <w:p w14:paraId="64C15F0F" w14:textId="77777777" w:rsidR="00FF6D90" w:rsidRDefault="00FF6D90" w:rsidP="00D7249A"/>
          <w:p w14:paraId="6E7426B7" w14:textId="746FA135" w:rsidR="00FF6D90" w:rsidRDefault="00FF6D90" w:rsidP="00D7249A">
            <w:r>
              <w:t>I am extremely passionate about making new software and programs.</w:t>
            </w:r>
          </w:p>
          <w:p w14:paraId="017B3642" w14:textId="33829507" w:rsidR="00FF6D90" w:rsidRDefault="00FF6D90" w:rsidP="00D7249A">
            <w:r>
              <w:t>In my free time I like to program games and game ideas using C# and the Unity game engine.</w:t>
            </w:r>
          </w:p>
          <w:p w14:paraId="2C123606" w14:textId="77777777" w:rsidR="00036450" w:rsidRDefault="00036450" w:rsidP="00036450"/>
          <w:sdt>
            <w:sdtPr>
              <w:id w:val="-1954003311"/>
              <w:placeholder>
                <w:docPart w:val="18C2C4B3BA9344DA94BA349ED6C32469"/>
              </w:placeholder>
              <w:temporary/>
              <w:showingPlcHdr/>
              <w15:appearance w15:val="hidden"/>
            </w:sdtPr>
            <w:sdtContent>
              <w:p w14:paraId="51AF461E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8DF88FB2B3DC49ED8FE275EF8BAB8525"/>
              </w:placeholder>
              <w:temporary/>
              <w:showingPlcHdr/>
              <w15:appearance w15:val="hidden"/>
            </w:sdtPr>
            <w:sdtContent>
              <w:p w14:paraId="4C21C0BE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45EC1CAE" w14:textId="22356760" w:rsidR="004D3011" w:rsidRDefault="00503319" w:rsidP="004D3011">
            <w:r>
              <w:t>0490 544 709</w:t>
            </w:r>
          </w:p>
          <w:p w14:paraId="1814D577" w14:textId="77777777" w:rsidR="004D3011" w:rsidRDefault="004D3011" w:rsidP="004D3011"/>
          <w:sdt>
            <w:sdtPr>
              <w:id w:val="-240260293"/>
              <w:placeholder>
                <w:docPart w:val="30CE806765E944DF8FCEA941C9C424A0"/>
              </w:placeholder>
              <w:temporary/>
              <w:showingPlcHdr/>
              <w15:appearance w15:val="hidden"/>
            </w:sdtPr>
            <w:sdtContent>
              <w:p w14:paraId="724DF458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33A3C410" w14:textId="08BBC162" w:rsidR="00036450" w:rsidRDefault="00000000" w:rsidP="004D3011">
            <w:hyperlink r:id="rId9" w:history="1">
              <w:r w:rsidR="00237863" w:rsidRPr="00BC2BE5">
                <w:rPr>
                  <w:rStyle w:val="Hyperlink"/>
                </w:rPr>
                <w:t>jcochrangeddis@hotmail.com</w:t>
              </w:r>
            </w:hyperlink>
          </w:p>
          <w:p w14:paraId="3C8DCB49" w14:textId="77777777" w:rsidR="00503319" w:rsidRDefault="00503319" w:rsidP="004D3011"/>
          <w:p w14:paraId="2F0AFE9B" w14:textId="6BDC4FE5" w:rsidR="00503319" w:rsidRDefault="00503319" w:rsidP="004D3011">
            <w:r>
              <w:t>ADDRESS:</w:t>
            </w:r>
          </w:p>
          <w:p w14:paraId="45E4E7CA" w14:textId="07E4C90C" w:rsidR="00503319" w:rsidRPr="00E4381A" w:rsidRDefault="00503319" w:rsidP="004D3011">
            <w:pPr>
              <w:rPr>
                <w:rStyle w:val="Hyperlink"/>
              </w:rPr>
            </w:pPr>
            <w:r>
              <w:t>Pakenham, Vic</w:t>
            </w:r>
          </w:p>
          <w:p w14:paraId="2CA56976" w14:textId="2E15E632" w:rsidR="004D3011" w:rsidRPr="00CB0055" w:rsidRDefault="00503319" w:rsidP="00CB0055">
            <w:pPr>
              <w:pStyle w:val="Heading3"/>
            </w:pPr>
            <w:r>
              <w:t>Languages</w:t>
            </w:r>
          </w:p>
          <w:p w14:paraId="6D2E547F" w14:textId="77777777" w:rsidR="004D3011" w:rsidRDefault="00FA13FD" w:rsidP="004D3011">
            <w:r>
              <w:t>Strong with: Java, C#</w:t>
            </w:r>
          </w:p>
          <w:p w14:paraId="0B0A88BF" w14:textId="77777777" w:rsidR="00FA13FD" w:rsidRDefault="00FA13FD" w:rsidP="004D3011"/>
          <w:p w14:paraId="18629331" w14:textId="77777777" w:rsidR="00FA13FD" w:rsidRDefault="00FA13FD" w:rsidP="004D3011">
            <w:r>
              <w:t>Familiar with: C++, SQLite, HTML/CSS, Python, JavaScript</w:t>
            </w:r>
          </w:p>
          <w:p w14:paraId="4D8A620C" w14:textId="77777777" w:rsidR="00D7249A" w:rsidRDefault="00D7249A" w:rsidP="004D3011"/>
          <w:p w14:paraId="0FDD80DC" w14:textId="7D43E3EF" w:rsidR="00D7249A" w:rsidRPr="004D3011" w:rsidRDefault="00D7249A" w:rsidP="004D3011"/>
        </w:tc>
        <w:tc>
          <w:tcPr>
            <w:tcW w:w="720" w:type="dxa"/>
          </w:tcPr>
          <w:p w14:paraId="3FA52AC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24F8F6ACA4974052A0C6A328725AF46E"/>
              </w:placeholder>
              <w:temporary/>
              <w:showingPlcHdr/>
              <w15:appearance w15:val="hidden"/>
            </w:sdtPr>
            <w:sdtContent>
              <w:p w14:paraId="3E67BAC3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C749ED6" w14:textId="26A174CD" w:rsidR="00036450" w:rsidRPr="00036450" w:rsidRDefault="00503319" w:rsidP="00B359E4">
            <w:pPr>
              <w:pStyle w:val="Heading4"/>
            </w:pPr>
            <w:r>
              <w:t>RMIT</w:t>
            </w:r>
          </w:p>
          <w:p w14:paraId="10FE42F9" w14:textId="3DD599F9" w:rsidR="00036450" w:rsidRDefault="00503319" w:rsidP="00B359E4">
            <w:pPr>
              <w:pStyle w:val="Date"/>
            </w:pPr>
            <w:r>
              <w:t xml:space="preserve">February 2023 – </w:t>
            </w:r>
            <w:r w:rsidR="00FA13FD">
              <w:t>C</w:t>
            </w:r>
            <w:r>
              <w:t>urrent</w:t>
            </w:r>
          </w:p>
          <w:p w14:paraId="709BCD98" w14:textId="7BC30E41" w:rsidR="00503319" w:rsidRDefault="00503319" w:rsidP="00503319">
            <w:r>
              <w:t xml:space="preserve">Studying Bachelor Software Engineering </w:t>
            </w:r>
          </w:p>
          <w:p w14:paraId="7278B4E1" w14:textId="735B29D1" w:rsidR="00503319" w:rsidRPr="00503319" w:rsidRDefault="00503319" w:rsidP="00503319">
            <w:r>
              <w:t>Current GPA is 3.6</w:t>
            </w:r>
          </w:p>
          <w:p w14:paraId="548CB1AD" w14:textId="2D42B3E1" w:rsidR="00036450" w:rsidRDefault="00FA13FD" w:rsidP="00036450">
            <w:pPr>
              <w:pStyle w:val="Heading2"/>
            </w:pPr>
            <w:r>
              <w:t>Work Experience</w:t>
            </w:r>
          </w:p>
          <w:p w14:paraId="348921C6" w14:textId="37DCF992" w:rsidR="00036450" w:rsidRDefault="00503319" w:rsidP="00B359E4">
            <w:pPr>
              <w:pStyle w:val="Heading4"/>
              <w:rPr>
                <w:bCs/>
              </w:rPr>
            </w:pPr>
            <w:r>
              <w:t>Coles</w:t>
            </w:r>
            <w:r w:rsidR="00036450">
              <w:t xml:space="preserve"> </w:t>
            </w:r>
            <w:r w:rsidR="00036450" w:rsidRPr="00036450">
              <w:t xml:space="preserve"> </w:t>
            </w:r>
            <w:r>
              <w:t>- Team Member</w:t>
            </w:r>
          </w:p>
          <w:p w14:paraId="0BE1804D" w14:textId="35D43261" w:rsidR="00036450" w:rsidRPr="00036450" w:rsidRDefault="00FA13FD" w:rsidP="00B359E4">
            <w:pPr>
              <w:pStyle w:val="Date"/>
            </w:pPr>
            <w:r>
              <w:t xml:space="preserve">September 2019 </w:t>
            </w:r>
            <w:r w:rsidR="00036450" w:rsidRPr="00036450">
              <w:t>–</w:t>
            </w:r>
            <w:r>
              <w:t xml:space="preserve"> Current</w:t>
            </w:r>
          </w:p>
          <w:p w14:paraId="5A570428" w14:textId="7FA9744B" w:rsidR="004D3011" w:rsidRDefault="00FA13FD" w:rsidP="00036450">
            <w:r>
              <w:t xml:space="preserve">I am in charge of the </w:t>
            </w:r>
            <w:r w:rsidR="00FF6D90">
              <w:t>G</w:t>
            </w:r>
            <w:r>
              <w:t xml:space="preserve">rocery department during my dayshift which involves </w:t>
            </w:r>
            <w:r w:rsidR="00F95F42">
              <w:t xml:space="preserve">tracking and replenishing stock lines, </w:t>
            </w:r>
            <w:r>
              <w:t xml:space="preserve">helping other departments and accepting stock deliveries for all departments, I also work in </w:t>
            </w:r>
            <w:r w:rsidR="00FF6D90">
              <w:t>N</w:t>
            </w:r>
            <w:r>
              <w:t>ight</w:t>
            </w:r>
            <w:r w:rsidR="00FF6D90">
              <w:t xml:space="preserve"> F</w:t>
            </w:r>
            <w:r>
              <w:t>ill at night stocking the shelves and helping customers.</w:t>
            </w:r>
          </w:p>
          <w:p w14:paraId="68C397D5" w14:textId="5B42381C" w:rsidR="00F95F42" w:rsidRDefault="00F95F42" w:rsidP="00F95F42">
            <w:pPr>
              <w:pStyle w:val="Heading2"/>
            </w:pPr>
            <w:r>
              <w:t>Projects</w:t>
            </w:r>
          </w:p>
          <w:p w14:paraId="6771915A" w14:textId="6278CE4E" w:rsidR="004D3011" w:rsidRPr="00F95F42" w:rsidRDefault="00F95F42" w:rsidP="00F95F42">
            <w:pPr>
              <w:pStyle w:val="Heading4"/>
              <w:rPr>
                <w:bCs/>
              </w:rPr>
            </w:pPr>
            <w:r w:rsidRPr="00F95F42">
              <w:t>Climate Change</w:t>
            </w:r>
            <w:r>
              <w:t xml:space="preserve"> &amp; Temperature Statistics</w:t>
            </w:r>
            <w:r w:rsidRPr="00F95F42">
              <w:t xml:space="preserve"> Website</w:t>
            </w:r>
          </w:p>
          <w:p w14:paraId="359C7370" w14:textId="0AC0660A" w:rsidR="004D3011" w:rsidRDefault="00F95F42" w:rsidP="00F95F42">
            <w:r>
              <w:t>I was responsible for:</w:t>
            </w:r>
          </w:p>
          <w:p w14:paraId="404B5A72" w14:textId="0CB6B3AF" w:rsidR="00F95F42" w:rsidRDefault="00F95F42" w:rsidP="00F95F42">
            <w:pPr>
              <w:pStyle w:val="ListParagraph"/>
              <w:numPr>
                <w:ilvl w:val="0"/>
                <w:numId w:val="1"/>
              </w:numPr>
            </w:pPr>
            <w:r>
              <w:t>Planning and developing designs for the website.</w:t>
            </w:r>
          </w:p>
          <w:p w14:paraId="7F6AB327" w14:textId="2965C535" w:rsidR="00F95F42" w:rsidRDefault="00F95F42" w:rsidP="00F95F42">
            <w:pPr>
              <w:pStyle w:val="ListParagraph"/>
              <w:numPr>
                <w:ilvl w:val="0"/>
                <w:numId w:val="1"/>
              </w:numPr>
            </w:pPr>
            <w:r>
              <w:t>Creating a database in SQLite to store data.</w:t>
            </w:r>
          </w:p>
          <w:p w14:paraId="22286B1D" w14:textId="63DA717B" w:rsidR="00F95F42" w:rsidRDefault="00F95F42" w:rsidP="00F95F42">
            <w:pPr>
              <w:pStyle w:val="ListParagraph"/>
              <w:numPr>
                <w:ilvl w:val="0"/>
                <w:numId w:val="1"/>
              </w:numPr>
            </w:pPr>
            <w:r>
              <w:t>Using Java to connect the SQLite database to the webpages.</w:t>
            </w:r>
          </w:p>
          <w:p w14:paraId="185C81FB" w14:textId="35D4D2D3" w:rsidR="00F95F42" w:rsidRDefault="00F95F42" w:rsidP="00F95F42">
            <w:pPr>
              <w:pStyle w:val="ListParagraph"/>
              <w:numPr>
                <w:ilvl w:val="0"/>
                <w:numId w:val="1"/>
              </w:numPr>
            </w:pPr>
            <w:r>
              <w:t>Using Java to sort and filter data to show on website</w:t>
            </w:r>
          </w:p>
          <w:p w14:paraId="2403BB6A" w14:textId="6330DA3C" w:rsidR="00F95F42" w:rsidRDefault="00F95F42" w:rsidP="00F95F42">
            <w:pPr>
              <w:pStyle w:val="ListParagraph"/>
              <w:numPr>
                <w:ilvl w:val="0"/>
                <w:numId w:val="1"/>
              </w:numPr>
            </w:pPr>
            <w:r>
              <w:t>Using JavaScript to make graphs of the data required from the database.</w:t>
            </w:r>
          </w:p>
          <w:p w14:paraId="4B36E243" w14:textId="080E764A" w:rsidR="00F95F42" w:rsidRPr="00F95F42" w:rsidRDefault="00F95F42" w:rsidP="00F95F42">
            <w:pPr>
              <w:pStyle w:val="ListParagraph"/>
              <w:numPr>
                <w:ilvl w:val="0"/>
                <w:numId w:val="1"/>
              </w:numPr>
            </w:pPr>
            <w:r>
              <w:t>Using HTML/CSS in the creation and designing of the website.</w:t>
            </w:r>
          </w:p>
          <w:p w14:paraId="4E054D5A" w14:textId="41E364D6" w:rsidR="00036450" w:rsidRDefault="00F95F42" w:rsidP="00036450">
            <w:pPr>
              <w:pStyle w:val="Heading2"/>
            </w:pPr>
            <w:r>
              <w:t>My Skills</w:t>
            </w:r>
          </w:p>
          <w:p w14:paraId="040FBA19" w14:textId="6C9FECEB" w:rsidR="00F95F42" w:rsidRDefault="00F95F42" w:rsidP="00F95F42">
            <w:r>
              <w:t>Determination- My perseverance is my driving force behind always seeking to be better and improve in everything I do.</w:t>
            </w:r>
          </w:p>
          <w:p w14:paraId="10ABD69A" w14:textId="4F7AAFAC" w:rsidR="00F95F42" w:rsidRDefault="00F95F42" w:rsidP="00F95F42">
            <w:r>
              <w:t xml:space="preserve">Communication- </w:t>
            </w:r>
            <w:r w:rsidR="00D7249A">
              <w:t>I seek to always be understanding of other and to make sure that everyone gets a say as well as being able to combine ideas into a final solution that everyone is happy with.</w:t>
            </w:r>
          </w:p>
          <w:p w14:paraId="40731CCC" w14:textId="2576AF61" w:rsidR="00D7249A" w:rsidRDefault="00D7249A" w:rsidP="00F95F42">
            <w:r>
              <w:t>Problem Solving- I love being challenged into finding new solutions from everyday problems that arise in day to day live that I can improve upon and make easier for myself and others.</w:t>
            </w:r>
          </w:p>
          <w:p w14:paraId="05DA1E7A" w14:textId="289F870A" w:rsidR="00D7249A" w:rsidRDefault="00D7249A" w:rsidP="00F95F42">
            <w:r>
              <w:t>Teamwork- Everyone deserves a say, and I believe in the mentality that anyone’s idea may inspire someone else’s amazing solution.</w:t>
            </w:r>
          </w:p>
          <w:p w14:paraId="3C756258" w14:textId="23251712" w:rsidR="00036450" w:rsidRPr="004D3011" w:rsidRDefault="00F95F42" w:rsidP="00F95F42">
            <w:r>
              <w:t>Adaptability– I pride myself on how well I can get used to changes in environment and software.</w:t>
            </w:r>
          </w:p>
        </w:tc>
      </w:tr>
    </w:tbl>
    <w:p w14:paraId="0CE8F700" w14:textId="77777777" w:rsidR="00F9510E" w:rsidRDefault="00F9510E" w:rsidP="000C45FF">
      <w:pPr>
        <w:tabs>
          <w:tab w:val="left" w:pos="990"/>
        </w:tabs>
      </w:pPr>
    </w:p>
    <w:sectPr w:rsidR="00F9510E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4B4F2" w14:textId="77777777" w:rsidR="00987813" w:rsidRDefault="00987813" w:rsidP="000C45FF">
      <w:r>
        <w:separator/>
      </w:r>
    </w:p>
  </w:endnote>
  <w:endnote w:type="continuationSeparator" w:id="0">
    <w:p w14:paraId="759443C3" w14:textId="77777777" w:rsidR="00987813" w:rsidRDefault="0098781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25B1F" w14:textId="77777777" w:rsidR="00987813" w:rsidRDefault="00987813" w:rsidP="000C45FF">
      <w:r>
        <w:separator/>
      </w:r>
    </w:p>
  </w:footnote>
  <w:footnote w:type="continuationSeparator" w:id="0">
    <w:p w14:paraId="14B68B4F" w14:textId="77777777" w:rsidR="00987813" w:rsidRDefault="0098781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55089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ACD1FED" wp14:editId="2A4EC0D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F47CF"/>
    <w:multiLevelType w:val="hybridMultilevel"/>
    <w:tmpl w:val="41468C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299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19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37863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31E16"/>
    <w:rsid w:val="00445947"/>
    <w:rsid w:val="004813B3"/>
    <w:rsid w:val="00496591"/>
    <w:rsid w:val="004C63E4"/>
    <w:rsid w:val="004D3011"/>
    <w:rsid w:val="00503319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30570"/>
    <w:rsid w:val="00940A66"/>
    <w:rsid w:val="00952C25"/>
    <w:rsid w:val="00987813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7249A"/>
    <w:rsid w:val="00DA1F4D"/>
    <w:rsid w:val="00DD172A"/>
    <w:rsid w:val="00E25A26"/>
    <w:rsid w:val="00E4381A"/>
    <w:rsid w:val="00E55D74"/>
    <w:rsid w:val="00F60274"/>
    <w:rsid w:val="00F77FB9"/>
    <w:rsid w:val="00F9510E"/>
    <w:rsid w:val="00F95F42"/>
    <w:rsid w:val="00FA13FD"/>
    <w:rsid w:val="00FB068F"/>
    <w:rsid w:val="00FF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12E9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F95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cochrangeddis@hot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och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B08FF276FB4F58A85FDC25DC7DC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E2B2A-1DC7-4250-BEF5-BDA64548173F}"/>
      </w:docPartPr>
      <w:docPartBody>
        <w:p w:rsidR="00C27D96" w:rsidRDefault="00000000">
          <w:pPr>
            <w:pStyle w:val="70B08FF276FB4F58A85FDC25DC7DC75A"/>
          </w:pPr>
          <w:r w:rsidRPr="00D5459D">
            <w:t>Profile</w:t>
          </w:r>
        </w:p>
      </w:docPartBody>
    </w:docPart>
    <w:docPart>
      <w:docPartPr>
        <w:name w:val="18C2C4B3BA9344DA94BA349ED6C32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2B292-7552-4C85-910F-82198AD5E1F0}"/>
      </w:docPartPr>
      <w:docPartBody>
        <w:p w:rsidR="00C27D96" w:rsidRDefault="00000000">
          <w:pPr>
            <w:pStyle w:val="18C2C4B3BA9344DA94BA349ED6C32469"/>
          </w:pPr>
          <w:r w:rsidRPr="00CB0055">
            <w:t>Contact</w:t>
          </w:r>
        </w:p>
      </w:docPartBody>
    </w:docPart>
    <w:docPart>
      <w:docPartPr>
        <w:name w:val="8DF88FB2B3DC49ED8FE275EF8BAB8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9DB0A-AA27-45DA-AB97-15FB8E9A5E2E}"/>
      </w:docPartPr>
      <w:docPartBody>
        <w:p w:rsidR="00C27D96" w:rsidRDefault="00000000">
          <w:pPr>
            <w:pStyle w:val="8DF88FB2B3DC49ED8FE275EF8BAB8525"/>
          </w:pPr>
          <w:r w:rsidRPr="004D3011">
            <w:t>PHONE:</w:t>
          </w:r>
        </w:p>
      </w:docPartBody>
    </w:docPart>
    <w:docPart>
      <w:docPartPr>
        <w:name w:val="30CE806765E944DF8FCEA941C9C42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0533C-FADF-40ED-A005-A2584BBDB72C}"/>
      </w:docPartPr>
      <w:docPartBody>
        <w:p w:rsidR="00C27D96" w:rsidRDefault="00000000">
          <w:pPr>
            <w:pStyle w:val="30CE806765E944DF8FCEA941C9C424A0"/>
          </w:pPr>
          <w:r w:rsidRPr="004D3011">
            <w:t>EMAIL:</w:t>
          </w:r>
        </w:p>
      </w:docPartBody>
    </w:docPart>
    <w:docPart>
      <w:docPartPr>
        <w:name w:val="24F8F6ACA4974052A0C6A328725AF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A9DF4-91FE-4606-A04D-80CD52EEAA0D}"/>
      </w:docPartPr>
      <w:docPartBody>
        <w:p w:rsidR="00C27D96" w:rsidRDefault="00000000">
          <w:pPr>
            <w:pStyle w:val="24F8F6ACA4974052A0C6A328725AF46E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501"/>
    <w:rsid w:val="009C4501"/>
    <w:rsid w:val="00C27D96"/>
    <w:rsid w:val="00F7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AU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B08FF276FB4F58A85FDC25DC7DC75A">
    <w:name w:val="70B08FF276FB4F58A85FDC25DC7DC75A"/>
  </w:style>
  <w:style w:type="paragraph" w:customStyle="1" w:styleId="18C2C4B3BA9344DA94BA349ED6C32469">
    <w:name w:val="18C2C4B3BA9344DA94BA349ED6C32469"/>
  </w:style>
  <w:style w:type="paragraph" w:customStyle="1" w:styleId="8DF88FB2B3DC49ED8FE275EF8BAB8525">
    <w:name w:val="8DF88FB2B3DC49ED8FE275EF8BAB8525"/>
  </w:style>
  <w:style w:type="paragraph" w:customStyle="1" w:styleId="30CE806765E944DF8FCEA941C9C424A0">
    <w:name w:val="30CE806765E944DF8FCEA941C9C424A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24F8F6ACA4974052A0C6A328725AF46E">
    <w:name w:val="24F8F6ACA4974052A0C6A328725AF46E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 w:bidi="ar-SA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0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2023-09-13T09:28:00Z</dcterms:created>
  <dcterms:modified xsi:type="dcterms:W3CDTF">2023-09-21T04:17:00Z</dcterms:modified>
</cp:coreProperties>
</file>